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827"/>
        <w:gridCol w:w="2863"/>
        <w:gridCol w:w="2901"/>
        <w:gridCol w:w="2373"/>
        <w:gridCol w:w="1836"/>
      </w:tblGrid>
      <w:tr w:rsidR="00DF7C3B" w:rsidRPr="00F96C0B" w14:paraId="16D967A6" w14:textId="77777777" w:rsidTr="00DF2241">
        <w:trPr>
          <w:trHeight w:val="2880"/>
        </w:trPr>
        <w:tc>
          <w:tcPr>
            <w:tcW w:w="827" w:type="dxa"/>
            <w:tcBorders>
              <w:bottom w:val="single" w:sz="12" w:space="0" w:color="648276" w:themeColor="accent5"/>
            </w:tcBorders>
          </w:tcPr>
          <w:p w14:paraId="5616186C" w14:textId="1E24EF9F" w:rsidR="00605A5B" w:rsidRPr="00F96C0B" w:rsidRDefault="00605A5B">
            <w:pPr>
              <w:rPr>
                <w:sz w:val="52"/>
                <w:szCs w:val="18"/>
              </w:rPr>
            </w:pPr>
          </w:p>
        </w:tc>
        <w:tc>
          <w:tcPr>
            <w:tcW w:w="8137" w:type="dxa"/>
            <w:gridSpan w:val="3"/>
            <w:tcBorders>
              <w:bottom w:val="single" w:sz="12" w:space="0" w:color="648276" w:themeColor="accent5"/>
            </w:tcBorders>
          </w:tcPr>
          <w:p w14:paraId="28B3DE26" w14:textId="0EB0E9C8" w:rsidR="00605A5B" w:rsidRPr="000F5F69" w:rsidRDefault="00F96C0B" w:rsidP="00605A5B">
            <w:pPr>
              <w:pStyle w:val="Title"/>
              <w:rPr>
                <w:sz w:val="36"/>
                <w:szCs w:val="36"/>
              </w:rPr>
            </w:pPr>
            <w:r w:rsidRPr="000F5F69">
              <w:rPr>
                <w:sz w:val="44"/>
                <w:szCs w:val="40"/>
              </w:rPr>
              <w:t>Abdul Sattar</w:t>
            </w:r>
            <w:r w:rsidR="00DF7C3B" w:rsidRPr="000F5F69">
              <w:rPr>
                <w:sz w:val="36"/>
                <w:szCs w:val="36"/>
              </w:rPr>
              <w:t xml:space="preserve">        </w:t>
            </w:r>
          </w:p>
          <w:p w14:paraId="5F779793" w14:textId="77777777" w:rsidR="00605A5B" w:rsidRPr="000F5F69" w:rsidRDefault="00F96C0B" w:rsidP="00A77921">
            <w:pPr>
              <w:pStyle w:val="Subtitle"/>
              <w:rPr>
                <w:noProof/>
                <w:sz w:val="24"/>
              </w:rPr>
            </w:pPr>
            <w:proofErr w:type="gramStart"/>
            <w:r w:rsidRPr="000F5F69">
              <w:rPr>
                <w:sz w:val="24"/>
              </w:rPr>
              <w:t>B.Tech</w:t>
            </w:r>
            <w:proofErr w:type="gramEnd"/>
            <w:r w:rsidRPr="000F5F69">
              <w:rPr>
                <w:sz w:val="24"/>
              </w:rPr>
              <w:t>: (Civil), D.A.E. (Civil)</w:t>
            </w:r>
            <w:r w:rsidR="00DF7C3B" w:rsidRPr="000F5F69">
              <w:rPr>
                <w:noProof/>
                <w:sz w:val="24"/>
              </w:rPr>
              <w:t xml:space="preserve"> </w:t>
            </w:r>
          </w:p>
          <w:p w14:paraId="281F1C31" w14:textId="77777777" w:rsidR="000F5F69" w:rsidRPr="000F5F69" w:rsidRDefault="000F5F69" w:rsidP="009D5C18">
            <w:r w:rsidRPr="000F5F69">
              <w:t>D-16, Ibrahim blessing</w:t>
            </w:r>
          </w:p>
          <w:p w14:paraId="384AA0DE" w14:textId="220A3A4B" w:rsidR="000F5F69" w:rsidRPr="000F5F69" w:rsidRDefault="000F5F69" w:rsidP="000F5F69">
            <w:r w:rsidRPr="000F5F69">
              <w:t>Gulshan-e-Iqbal Block 11</w:t>
            </w:r>
          </w:p>
          <w:p w14:paraId="10DDBC25" w14:textId="41B1F762" w:rsidR="000F5F69" w:rsidRPr="000F5F69" w:rsidRDefault="000F5F69" w:rsidP="000F5F69">
            <w:r w:rsidRPr="000F5F69">
              <w:t>Karachi Pakistan</w:t>
            </w:r>
          </w:p>
          <w:p w14:paraId="4B793580" w14:textId="77777777" w:rsidR="000F5F69" w:rsidRDefault="000F5F69" w:rsidP="009D5C18">
            <w:r w:rsidRPr="000F5F69">
              <w:t>+92-333-7596361</w:t>
            </w:r>
          </w:p>
          <w:p w14:paraId="175E1566" w14:textId="2B8412B1" w:rsidR="000F5F69" w:rsidRPr="000F5F69" w:rsidRDefault="00000000" w:rsidP="009D5C18">
            <w:hyperlink r:id="rId7" w:history="1">
              <w:r w:rsidR="000F5F69" w:rsidRPr="00D16918">
                <w:rPr>
                  <w:rStyle w:val="Hyperlink"/>
                </w:rPr>
                <w:t>Sattarhakro@yahoo.com</w:t>
              </w:r>
            </w:hyperlink>
            <w:r w:rsidR="000F5F69">
              <w:t xml:space="preserve"> </w:t>
            </w:r>
          </w:p>
        </w:tc>
        <w:tc>
          <w:tcPr>
            <w:tcW w:w="1836" w:type="dxa"/>
            <w:tcBorders>
              <w:bottom w:val="single" w:sz="12" w:space="0" w:color="648276" w:themeColor="accent5"/>
            </w:tcBorders>
          </w:tcPr>
          <w:p w14:paraId="0F67A95F" w14:textId="79C5986A" w:rsidR="00605A5B" w:rsidRPr="00F96C0B" w:rsidRDefault="00DF7C3B">
            <w:pPr>
              <w:rPr>
                <w:sz w:val="52"/>
                <w:szCs w:val="18"/>
              </w:rPr>
            </w:pPr>
            <w:r>
              <w:rPr>
                <w:noProof/>
                <w:sz w:val="96"/>
              </w:rPr>
              <w:drawing>
                <wp:inline distT="0" distB="0" distL="0" distR="0" wp14:anchorId="2C750DD3" wp14:editId="48F43680">
                  <wp:extent cx="1019810" cy="1313195"/>
                  <wp:effectExtent l="0" t="0" r="889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052" cy="133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5F69" w14:paraId="0185F722" w14:textId="77777777" w:rsidTr="00A715A8">
        <w:tc>
          <w:tcPr>
            <w:tcW w:w="3690" w:type="dxa"/>
            <w:gridSpan w:val="2"/>
            <w:tcBorders>
              <w:top w:val="single" w:sz="12" w:space="0" w:color="648276" w:themeColor="accent5"/>
              <w:right w:val="single" w:sz="12" w:space="0" w:color="648276" w:themeColor="accent5"/>
            </w:tcBorders>
          </w:tcPr>
          <w:p w14:paraId="2D69FF62" w14:textId="77777777" w:rsidR="00F4501B" w:rsidRDefault="00F4501B"/>
        </w:tc>
        <w:tc>
          <w:tcPr>
            <w:tcW w:w="2901" w:type="dxa"/>
            <w:tcBorders>
              <w:top w:val="single" w:sz="12" w:space="0" w:color="648276" w:themeColor="accent5"/>
              <w:left w:val="single" w:sz="12" w:space="0" w:color="648276" w:themeColor="accent5"/>
            </w:tcBorders>
          </w:tcPr>
          <w:p w14:paraId="56770F4B" w14:textId="77777777" w:rsidR="00F4501B" w:rsidRDefault="00F4501B"/>
        </w:tc>
        <w:tc>
          <w:tcPr>
            <w:tcW w:w="4209" w:type="dxa"/>
            <w:gridSpan w:val="2"/>
            <w:tcBorders>
              <w:top w:val="single" w:sz="12" w:space="0" w:color="648276" w:themeColor="accent5"/>
            </w:tcBorders>
          </w:tcPr>
          <w:p w14:paraId="30928F08" w14:textId="77777777" w:rsidR="00F4501B" w:rsidRDefault="00F4501B"/>
        </w:tc>
      </w:tr>
      <w:tr w:rsidR="000F5F69" w14:paraId="6F37D165" w14:textId="77777777" w:rsidTr="00A715A8">
        <w:trPr>
          <w:trHeight w:val="2057"/>
        </w:trPr>
        <w:tc>
          <w:tcPr>
            <w:tcW w:w="3690" w:type="dxa"/>
            <w:gridSpan w:val="2"/>
            <w:tcBorders>
              <w:right w:val="single" w:sz="12" w:space="0" w:color="648276" w:themeColor="accent5"/>
            </w:tcBorders>
          </w:tcPr>
          <w:p w14:paraId="47B3745F" w14:textId="6C04B26F" w:rsidR="000F5F69" w:rsidRDefault="00000000" w:rsidP="000F5F69">
            <w:pPr>
              <w:pStyle w:val="Heading1"/>
              <w:jc w:val="center"/>
            </w:pPr>
            <w:sdt>
              <w:sdtPr>
                <w:id w:val="1203374935"/>
                <w:placeholder>
                  <w:docPart w:val="9A319054530846B5A32C254CB2B3AD6F"/>
                </w:placeholder>
                <w:temporary/>
                <w:showingPlcHdr/>
                <w15:appearance w15:val="hidden"/>
                <w:text/>
              </w:sdtPr>
              <w:sdtContent>
                <w:r w:rsidR="000F5F69" w:rsidRPr="004B5F10">
                  <w:t>Key Skills</w:t>
                </w:r>
              </w:sdtContent>
            </w:sdt>
            <w:r w:rsidR="00FC0AF9">
              <w:t>:</w:t>
            </w:r>
          </w:p>
          <w:p w14:paraId="0B3E2EC9" w14:textId="77777777" w:rsidR="00FC0AF9" w:rsidRPr="00FC0AF9" w:rsidRDefault="00FC0AF9" w:rsidP="00FC0AF9"/>
          <w:p w14:paraId="4A843734" w14:textId="77777777" w:rsidR="000F5F69" w:rsidRDefault="000F5F69" w:rsidP="000F5F69">
            <w:pPr>
              <w:pStyle w:val="TextLeft"/>
              <w:numPr>
                <w:ilvl w:val="0"/>
                <w:numId w:val="2"/>
              </w:numPr>
              <w:jc w:val="left"/>
            </w:pPr>
            <w:r>
              <w:t>AutoCAD</w:t>
            </w:r>
          </w:p>
          <w:p w14:paraId="4D46A5CC" w14:textId="77777777" w:rsidR="000F5F69" w:rsidRDefault="000F5F69" w:rsidP="000F5F69">
            <w:pPr>
              <w:pStyle w:val="TextLeft"/>
              <w:numPr>
                <w:ilvl w:val="0"/>
                <w:numId w:val="2"/>
              </w:numPr>
              <w:jc w:val="left"/>
            </w:pPr>
            <w:r w:rsidRPr="00F96C0B">
              <w:t>MS Office</w:t>
            </w:r>
          </w:p>
          <w:p w14:paraId="2A537022" w14:textId="77777777" w:rsidR="000F5F69" w:rsidRDefault="000F5F69" w:rsidP="000F5F69">
            <w:pPr>
              <w:pStyle w:val="TextLeft"/>
              <w:numPr>
                <w:ilvl w:val="0"/>
                <w:numId w:val="2"/>
              </w:numPr>
              <w:jc w:val="left"/>
            </w:pPr>
            <w:r w:rsidRPr="00F96C0B">
              <w:t>Design Review</w:t>
            </w:r>
            <w:r>
              <w:t xml:space="preserve"> </w:t>
            </w:r>
          </w:p>
          <w:p w14:paraId="5E0186D7" w14:textId="77777777" w:rsidR="000F5F69" w:rsidRDefault="000F5F69" w:rsidP="000F5F69">
            <w:pPr>
              <w:pStyle w:val="TextLeft"/>
              <w:numPr>
                <w:ilvl w:val="0"/>
                <w:numId w:val="2"/>
              </w:numPr>
              <w:jc w:val="left"/>
            </w:pPr>
            <w:r w:rsidRPr="00F96C0B">
              <w:t>D</w:t>
            </w:r>
            <w:r>
              <w:t>e</w:t>
            </w:r>
            <w:r w:rsidRPr="00F96C0B">
              <w:t>tail Design</w:t>
            </w:r>
          </w:p>
          <w:p w14:paraId="7B9ED2AC" w14:textId="2E5C70E5" w:rsidR="000F5F69" w:rsidRDefault="000F5F69" w:rsidP="000F5F69">
            <w:pPr>
              <w:pStyle w:val="TextLeft"/>
              <w:numPr>
                <w:ilvl w:val="0"/>
                <w:numId w:val="2"/>
              </w:numPr>
              <w:jc w:val="left"/>
            </w:pPr>
            <w:r w:rsidRPr="00F96C0B">
              <w:t>Proposal Preparation</w:t>
            </w:r>
          </w:p>
          <w:p w14:paraId="2B63DE1B" w14:textId="314C6E47" w:rsidR="00FC0AF9" w:rsidRDefault="00FC0AF9" w:rsidP="00FC0AF9"/>
          <w:p w14:paraId="5C2F63AC" w14:textId="77777777" w:rsidR="00FC0AF9" w:rsidRPr="00FC0AF9" w:rsidRDefault="00FC0AF9" w:rsidP="00FC0AF9"/>
          <w:p w14:paraId="55220990" w14:textId="77777777" w:rsidR="000F5F69" w:rsidRDefault="000F5F69" w:rsidP="000F5F69">
            <w:pPr>
              <w:tabs>
                <w:tab w:val="left" w:pos="1185"/>
              </w:tabs>
            </w:pPr>
          </w:p>
          <w:p w14:paraId="7EDA0D3D" w14:textId="210F9B12" w:rsidR="000F5F69" w:rsidRDefault="000F5F69" w:rsidP="000F5F69">
            <w:pPr>
              <w:pStyle w:val="Heading1"/>
              <w:jc w:val="center"/>
              <w:rPr>
                <w:b w:val="0"/>
              </w:rPr>
            </w:pPr>
            <w:r w:rsidRPr="00086836">
              <w:rPr>
                <w:bCs/>
              </w:rPr>
              <w:t>Education</w:t>
            </w:r>
            <w:r>
              <w:rPr>
                <w:b w:val="0"/>
              </w:rPr>
              <w:t>:</w:t>
            </w:r>
          </w:p>
          <w:p w14:paraId="6EBCD65B" w14:textId="77777777" w:rsidR="00FC0AF9" w:rsidRPr="00FC0AF9" w:rsidRDefault="00FC0AF9" w:rsidP="00FC0AF9"/>
          <w:p w14:paraId="0E3AE695" w14:textId="77777777" w:rsidR="000F5F69" w:rsidRPr="00216B0A" w:rsidRDefault="000F5F69" w:rsidP="000F5F69">
            <w:pPr>
              <w:pStyle w:val="TextLeft"/>
              <w:numPr>
                <w:ilvl w:val="0"/>
                <w:numId w:val="6"/>
              </w:numPr>
              <w:jc w:val="left"/>
              <w:rPr>
                <w:b/>
                <w:bCs/>
                <w:sz w:val="24"/>
                <w:szCs w:val="28"/>
              </w:rPr>
            </w:pPr>
            <w:proofErr w:type="gramStart"/>
            <w:r w:rsidRPr="00216B0A">
              <w:rPr>
                <w:b/>
                <w:bCs/>
                <w:sz w:val="24"/>
                <w:szCs w:val="28"/>
              </w:rPr>
              <w:t>B.Tech</w:t>
            </w:r>
            <w:proofErr w:type="gramEnd"/>
            <w:r w:rsidRPr="00216B0A">
              <w:rPr>
                <w:b/>
                <w:bCs/>
                <w:sz w:val="24"/>
                <w:szCs w:val="28"/>
              </w:rPr>
              <w:t xml:space="preserve"> in Civil Engineering:</w:t>
            </w:r>
          </w:p>
          <w:p w14:paraId="04AC9AB4" w14:textId="77777777" w:rsidR="000F5F69" w:rsidRPr="00216B0A" w:rsidRDefault="000F5F69" w:rsidP="000F5F69">
            <w:pPr>
              <w:pStyle w:val="TextLeft"/>
              <w:ind w:left="360"/>
              <w:jc w:val="left"/>
            </w:pPr>
            <w:r w:rsidRPr="00216B0A">
              <w:t>Newport Institute of Communication and Economics, Karachi. (2014)</w:t>
            </w:r>
          </w:p>
          <w:p w14:paraId="6CB7A42F" w14:textId="77777777" w:rsidR="000F5F69" w:rsidRPr="00216B0A" w:rsidRDefault="000F5F69" w:rsidP="000F5F69">
            <w:pPr>
              <w:pStyle w:val="TextRight"/>
              <w:numPr>
                <w:ilvl w:val="0"/>
                <w:numId w:val="6"/>
              </w:numPr>
              <w:rPr>
                <w:b/>
                <w:bCs/>
                <w:sz w:val="24"/>
                <w:szCs w:val="26"/>
              </w:rPr>
            </w:pPr>
            <w:r w:rsidRPr="00216B0A">
              <w:rPr>
                <w:b/>
                <w:bCs/>
                <w:sz w:val="24"/>
                <w:szCs w:val="26"/>
              </w:rPr>
              <w:t>DAE Civil Engineering:</w:t>
            </w:r>
          </w:p>
          <w:p w14:paraId="5C229323" w14:textId="77777777" w:rsidR="000F5F69" w:rsidRPr="00216B0A" w:rsidRDefault="000F5F69" w:rsidP="000F5F69">
            <w:pPr>
              <w:pStyle w:val="TextRight"/>
              <w:ind w:left="360"/>
              <w:rPr>
                <w:sz w:val="24"/>
                <w:szCs w:val="26"/>
              </w:rPr>
            </w:pPr>
            <w:r w:rsidRPr="00216B0A">
              <w:rPr>
                <w:szCs w:val="22"/>
              </w:rPr>
              <w:t>Sindh Board of Technical Education, Karachi.</w:t>
            </w:r>
            <w:r>
              <w:rPr>
                <w:szCs w:val="22"/>
              </w:rPr>
              <w:t xml:space="preserve"> (1998)</w:t>
            </w:r>
          </w:p>
          <w:p w14:paraId="44911675" w14:textId="77777777" w:rsidR="000F5F69" w:rsidRPr="000F5F69" w:rsidRDefault="000F5F69" w:rsidP="000F5F69"/>
          <w:p w14:paraId="0973F367" w14:textId="6B957C34" w:rsidR="000F5F69" w:rsidRDefault="000F5F69" w:rsidP="000F5F69">
            <w:pPr>
              <w:spacing w:before="120" w:after="120"/>
              <w:jc w:val="center"/>
              <w:outlineLvl w:val="0"/>
              <w:rPr>
                <w:rFonts w:asciiTheme="majorHAnsi" w:hAnsiTheme="majorHAnsi" w:cs="Times New Roman (Body CS)"/>
                <w:color w:val="648276" w:themeColor="accent5"/>
                <w:sz w:val="28"/>
              </w:rPr>
            </w:pPr>
            <w:r>
              <w:rPr>
                <w:rFonts w:asciiTheme="majorHAnsi" w:hAnsiTheme="majorHAnsi" w:cs="Times New Roman (Body CS)"/>
                <w:b/>
                <w:bCs/>
                <w:color w:val="648276" w:themeColor="accent5"/>
                <w:sz w:val="28"/>
              </w:rPr>
              <w:t>Personal Details</w:t>
            </w:r>
            <w:r w:rsidRPr="000F5F69">
              <w:rPr>
                <w:rFonts w:asciiTheme="majorHAnsi" w:hAnsiTheme="majorHAnsi" w:cs="Times New Roman (Body CS)"/>
                <w:color w:val="648276" w:themeColor="accent5"/>
                <w:sz w:val="28"/>
              </w:rPr>
              <w:t>:</w:t>
            </w:r>
          </w:p>
          <w:p w14:paraId="60CAD704" w14:textId="77777777" w:rsidR="00FC0AF9" w:rsidRDefault="00FC0AF9" w:rsidP="000F5F69">
            <w:pPr>
              <w:spacing w:before="120" w:after="120"/>
              <w:jc w:val="center"/>
              <w:outlineLvl w:val="0"/>
              <w:rPr>
                <w:rFonts w:asciiTheme="majorHAnsi" w:hAnsiTheme="majorHAnsi" w:cs="Times New Roman (Body CS)"/>
                <w:color w:val="648276" w:themeColor="accent5"/>
                <w:sz w:val="28"/>
              </w:rPr>
            </w:pPr>
          </w:p>
          <w:p w14:paraId="404D7F40" w14:textId="3C93FDD0" w:rsidR="000F5F69" w:rsidRDefault="000F5F69" w:rsidP="0058323A">
            <w:pPr>
              <w:pStyle w:val="TextRight"/>
            </w:pPr>
            <w:r>
              <w:t xml:space="preserve">Father’s name: </w:t>
            </w:r>
            <w:r w:rsidR="0058323A">
              <w:t>Late Muhammad Amin</w:t>
            </w:r>
          </w:p>
          <w:p w14:paraId="147CF11A" w14:textId="6E343A1F" w:rsidR="0058323A" w:rsidRDefault="0058323A" w:rsidP="0058323A">
            <w:pPr>
              <w:pStyle w:val="TextRight"/>
            </w:pPr>
            <w:r>
              <w:t>Passport No: AJ6325562</w:t>
            </w:r>
          </w:p>
          <w:p w14:paraId="64A6A195" w14:textId="53EDD2A2" w:rsidR="0058323A" w:rsidRDefault="0058323A" w:rsidP="0058323A">
            <w:pPr>
              <w:pStyle w:val="TextRight"/>
            </w:pPr>
            <w:r>
              <w:t>Nationality: Pakistani</w:t>
            </w:r>
          </w:p>
          <w:p w14:paraId="65B6631F" w14:textId="0C5235AE" w:rsidR="0058323A" w:rsidRDefault="0058323A" w:rsidP="0058323A">
            <w:pPr>
              <w:pStyle w:val="TextRight"/>
            </w:pPr>
            <w:r>
              <w:t>Languages: English, Urdu &amp; Sindhi</w:t>
            </w:r>
          </w:p>
          <w:p w14:paraId="48E200DE" w14:textId="49AB5924" w:rsidR="0058323A" w:rsidRDefault="0058323A" w:rsidP="0058323A">
            <w:pPr>
              <w:pStyle w:val="TextRight"/>
            </w:pPr>
            <w:r>
              <w:t>Current Status: Site Engineer</w:t>
            </w:r>
          </w:p>
          <w:p w14:paraId="4D87A500" w14:textId="7D1E940C" w:rsidR="0058323A" w:rsidRDefault="0058323A" w:rsidP="0058323A">
            <w:pPr>
              <w:pStyle w:val="TextRight"/>
            </w:pPr>
            <w:r>
              <w:t>Marital Status: Married</w:t>
            </w:r>
          </w:p>
          <w:p w14:paraId="71C913E6" w14:textId="77777777" w:rsidR="0058323A" w:rsidRPr="0058323A" w:rsidRDefault="0058323A" w:rsidP="0058323A">
            <w:pPr>
              <w:pStyle w:val="TextRight"/>
            </w:pPr>
          </w:p>
          <w:p w14:paraId="50B3065C" w14:textId="0D176332" w:rsidR="000F5F69" w:rsidRPr="000F5F69" w:rsidRDefault="000F5F69" w:rsidP="000F5F69"/>
        </w:tc>
        <w:tc>
          <w:tcPr>
            <w:tcW w:w="7110" w:type="dxa"/>
            <w:gridSpan w:val="3"/>
            <w:tcBorders>
              <w:left w:val="single" w:sz="12" w:space="0" w:color="648276" w:themeColor="accent5"/>
            </w:tcBorders>
          </w:tcPr>
          <w:p w14:paraId="7F07E9FC" w14:textId="3B6D1091" w:rsidR="00605A5B" w:rsidRPr="00FB34EE" w:rsidRDefault="005D0A97" w:rsidP="005D0A97">
            <w:pPr>
              <w:pStyle w:val="Heading2"/>
              <w:jc w:val="both"/>
            </w:pPr>
            <w:r>
              <w:t>Career Objectives:</w:t>
            </w:r>
          </w:p>
          <w:p w14:paraId="3CE7D35F" w14:textId="753C8AE9" w:rsidR="00605A5B" w:rsidRDefault="005D0A97" w:rsidP="005D0A97">
            <w:pPr>
              <w:pStyle w:val="TextRight"/>
              <w:jc w:val="both"/>
            </w:pPr>
            <w:r w:rsidRPr="005D0A97">
              <w:t xml:space="preserve">An ambitious and dedicated civil engineer with strong practical and technical skills and a range of experience within construction engineering and project management. Have a sound knowledge of designing, </w:t>
            </w:r>
            <w:r w:rsidR="005F20D0" w:rsidRPr="005D0A97">
              <w:t>construction,</w:t>
            </w:r>
            <w:r w:rsidRPr="005D0A97">
              <w:t xml:space="preserve"> and roads. Currently seeking a challenging professional site supervisor or site engineer position in your organization and willing to consider the permanent position.</w:t>
            </w:r>
            <w:r>
              <w:t xml:space="preserve"> </w:t>
            </w:r>
          </w:p>
          <w:p w14:paraId="5AC78944" w14:textId="77777777" w:rsidR="000F5F69" w:rsidRPr="000F5F69" w:rsidRDefault="000F5F69" w:rsidP="000F5F69"/>
          <w:p w14:paraId="5629B0E3" w14:textId="1873D26D" w:rsidR="00FC0AF9" w:rsidRPr="00FC0AF9" w:rsidRDefault="000F5F69" w:rsidP="00FC0AF9">
            <w:pPr>
              <w:pStyle w:val="Heading2"/>
            </w:pPr>
            <w:r>
              <w:t xml:space="preserve">Professional </w:t>
            </w:r>
            <w:sdt>
              <w:sdtPr>
                <w:id w:val="-1767221959"/>
                <w:placeholder>
                  <w:docPart w:val="B4B3EB806C3A491D911BA54A6F4E8EEC"/>
                </w:placeholder>
                <w:temporary/>
                <w:showingPlcHdr/>
                <w15:appearance w15:val="hidden"/>
                <w:text/>
              </w:sdtPr>
              <w:sdtContent>
                <w:r>
                  <w:t>Experience</w:t>
                </w:r>
              </w:sdtContent>
            </w:sdt>
            <w:r w:rsidR="00FC0AF9">
              <w:t>:</w:t>
            </w:r>
          </w:p>
          <w:p w14:paraId="26EC66C7" w14:textId="77777777" w:rsidR="000F5F69" w:rsidRPr="00FC0AF9" w:rsidRDefault="000F5F69" w:rsidP="000F5F69">
            <w:pPr>
              <w:pStyle w:val="TextRight"/>
              <w:rPr>
                <w:rStyle w:val="Emphasis"/>
                <w:b/>
                <w:bCs/>
              </w:rPr>
            </w:pPr>
            <w:r w:rsidRPr="00FC0AF9">
              <w:rPr>
                <w:rStyle w:val="Emphasis"/>
                <w:b/>
                <w:bCs/>
              </w:rPr>
              <w:t>Unique Engineering Services Pvt. Ltd.• Site Engineer</w:t>
            </w:r>
          </w:p>
          <w:p w14:paraId="5388065C" w14:textId="77777777" w:rsidR="00FC0AF9" w:rsidRPr="001B744B" w:rsidRDefault="00FC0AF9" w:rsidP="00FC0AF9">
            <w:pPr>
              <w:pStyle w:val="SmallText"/>
            </w:pPr>
            <w:r>
              <w:t>January 2014 – Till date</w:t>
            </w:r>
          </w:p>
          <w:p w14:paraId="562FAAB2" w14:textId="77777777" w:rsidR="000F5F69" w:rsidRPr="00EE2BDB" w:rsidRDefault="000F5F69" w:rsidP="000F5F69">
            <w:pPr>
              <w:pStyle w:val="TextRight"/>
            </w:pPr>
            <w:r>
              <w:t>Projects: Construction of City Hospital, Marjan Town, Marjan Restaurant (Larkana, Hyderabad &amp; Sehwan), Hotel Marjan Larkana and Resham Gali Shopping Center Larkana.</w:t>
            </w:r>
          </w:p>
          <w:p w14:paraId="7DB456A9" w14:textId="77777777" w:rsidR="000F5F69" w:rsidRDefault="000F5F69" w:rsidP="000F5F69">
            <w:pPr>
              <w:pStyle w:val="TextRight"/>
              <w:rPr>
                <w:sz w:val="21"/>
              </w:rPr>
            </w:pPr>
          </w:p>
          <w:p w14:paraId="2923E492" w14:textId="77777777" w:rsidR="000F5F69" w:rsidRPr="00FC0AF9" w:rsidRDefault="000F5F69" w:rsidP="000F5F69">
            <w:pPr>
              <w:pStyle w:val="TextRight"/>
              <w:rPr>
                <w:rStyle w:val="Emphasis"/>
                <w:b/>
                <w:bCs/>
              </w:rPr>
            </w:pPr>
            <w:r w:rsidRPr="00FC0AF9">
              <w:rPr>
                <w:rStyle w:val="Emphasis"/>
                <w:b/>
                <w:bCs/>
              </w:rPr>
              <w:t>EA Consulting Pvt. Ltd. • Site Supervisor</w:t>
            </w:r>
          </w:p>
          <w:p w14:paraId="5AE3561D" w14:textId="77777777" w:rsidR="00FC0AF9" w:rsidRPr="00306EAD" w:rsidRDefault="00FC0AF9" w:rsidP="00FC0AF9">
            <w:pPr>
              <w:pStyle w:val="SmallText"/>
            </w:pPr>
            <w:r>
              <w:t>January 2011 - October 2013</w:t>
            </w:r>
          </w:p>
          <w:p w14:paraId="61048450" w14:textId="77777777" w:rsidR="000F5F69" w:rsidRPr="00EE2BDB" w:rsidRDefault="000F5F69" w:rsidP="000F5F69">
            <w:pPr>
              <w:pStyle w:val="TextRight"/>
            </w:pPr>
            <w:r>
              <w:t>Projects: Construction of Shopping centers and residential flats in Karachi.</w:t>
            </w:r>
          </w:p>
          <w:p w14:paraId="0554D1A6" w14:textId="77777777" w:rsidR="000F5F69" w:rsidRDefault="000F5F69" w:rsidP="000F5F69">
            <w:pPr>
              <w:pStyle w:val="TextRight"/>
              <w:rPr>
                <w:sz w:val="21"/>
              </w:rPr>
            </w:pPr>
          </w:p>
          <w:p w14:paraId="494EA168" w14:textId="01206588" w:rsidR="000F5F69" w:rsidRPr="00FC0AF9" w:rsidRDefault="000F5F69" w:rsidP="000F5F69">
            <w:pPr>
              <w:pStyle w:val="TextRight"/>
              <w:rPr>
                <w:rStyle w:val="Emphasis"/>
                <w:b/>
                <w:bCs/>
              </w:rPr>
            </w:pPr>
            <w:r w:rsidRPr="00FC0AF9">
              <w:rPr>
                <w:rStyle w:val="Emphasis"/>
                <w:b/>
                <w:bCs/>
              </w:rPr>
              <w:t>Haider Builders and Construction Pvt. Ltd. • Site Supervisor</w:t>
            </w:r>
          </w:p>
          <w:p w14:paraId="46B6B3B6" w14:textId="77777777" w:rsidR="00FC0AF9" w:rsidRDefault="00FC0AF9" w:rsidP="00FC0AF9">
            <w:pPr>
              <w:pStyle w:val="SmallText"/>
            </w:pPr>
            <w:r>
              <w:t>September 2010 – January 2011</w:t>
            </w:r>
          </w:p>
          <w:p w14:paraId="52E3D2B2" w14:textId="23F60EDA" w:rsidR="009D5C18" w:rsidRDefault="009D5C18" w:rsidP="00FC0AF9">
            <w:pPr>
              <w:pStyle w:val="TextRight"/>
            </w:pPr>
            <w:r>
              <w:t>Projects: Construction of Houses and Bungalows, Sukkar &amp; Hyderabad.</w:t>
            </w:r>
          </w:p>
          <w:p w14:paraId="31A47426" w14:textId="77777777" w:rsidR="009D5C18" w:rsidRPr="009D5C18" w:rsidRDefault="009D5C18" w:rsidP="009D5C18"/>
          <w:p w14:paraId="735EC6E4" w14:textId="3F6B7307" w:rsidR="009D5C18" w:rsidRDefault="009D5C18" w:rsidP="009D5C18">
            <w:pPr>
              <w:pStyle w:val="Heading2"/>
            </w:pPr>
            <w:r>
              <w:t>Personal Qualities</w:t>
            </w:r>
            <w:r w:rsidR="00D76162">
              <w:t>:</w:t>
            </w:r>
          </w:p>
          <w:p w14:paraId="5CB83801" w14:textId="53DAC333" w:rsidR="009D5C18" w:rsidRDefault="009D5C18" w:rsidP="005F20D0">
            <w:pPr>
              <w:pStyle w:val="TextRight"/>
              <w:numPr>
                <w:ilvl w:val="0"/>
                <w:numId w:val="13"/>
              </w:numPr>
            </w:pPr>
            <w:r>
              <w:t xml:space="preserve">Effective </w:t>
            </w:r>
            <w:r w:rsidR="000236FF">
              <w:t>s</w:t>
            </w:r>
            <w:r>
              <w:t xml:space="preserve">trategic </w:t>
            </w:r>
            <w:r w:rsidR="000236FF">
              <w:t>p</w:t>
            </w:r>
            <w:r>
              <w:t xml:space="preserve">lanning </w:t>
            </w:r>
            <w:r w:rsidR="000236FF">
              <w:t>c</w:t>
            </w:r>
            <w:r>
              <w:t>apabilities</w:t>
            </w:r>
          </w:p>
          <w:p w14:paraId="7DC24D1D" w14:textId="71D277C5" w:rsidR="009D5C18" w:rsidRDefault="009D5C18" w:rsidP="005F20D0">
            <w:pPr>
              <w:pStyle w:val="TextRight"/>
              <w:numPr>
                <w:ilvl w:val="0"/>
                <w:numId w:val="13"/>
              </w:numPr>
            </w:pPr>
            <w:r w:rsidRPr="009D5C18">
              <w:t>Ability to plan and organize a team effort</w:t>
            </w:r>
          </w:p>
          <w:p w14:paraId="3249B754" w14:textId="4FFF67FB" w:rsidR="009D5C18" w:rsidRDefault="009D5C18" w:rsidP="005F20D0">
            <w:pPr>
              <w:pStyle w:val="TextRight"/>
              <w:numPr>
                <w:ilvl w:val="0"/>
                <w:numId w:val="13"/>
              </w:numPr>
            </w:pPr>
            <w:r w:rsidRPr="009D5C18">
              <w:t>Capacity to handle the pressure</w:t>
            </w:r>
          </w:p>
          <w:p w14:paraId="1444D5BD" w14:textId="5D06F117" w:rsidR="009D5C18" w:rsidRDefault="009D5C18" w:rsidP="005F20D0">
            <w:pPr>
              <w:pStyle w:val="TextRight"/>
              <w:numPr>
                <w:ilvl w:val="0"/>
                <w:numId w:val="13"/>
              </w:numPr>
            </w:pPr>
            <w:r w:rsidRPr="009D5C18">
              <w:t>Capacity to motivate, lead and boost the morale of the teams</w:t>
            </w:r>
          </w:p>
          <w:p w14:paraId="6E5BEC39" w14:textId="789061E6" w:rsidR="009D5C18" w:rsidRDefault="009D5C18" w:rsidP="005F20D0">
            <w:pPr>
              <w:pStyle w:val="TextRight"/>
              <w:numPr>
                <w:ilvl w:val="0"/>
                <w:numId w:val="13"/>
              </w:numPr>
            </w:pPr>
            <w:r w:rsidRPr="009D5C18">
              <w:t>Effective time management and logical decision-making ability</w:t>
            </w:r>
          </w:p>
          <w:p w14:paraId="5608AD43" w14:textId="5AFDF4F3" w:rsidR="009D5C18" w:rsidRDefault="009D5C18" w:rsidP="005F20D0">
            <w:pPr>
              <w:pStyle w:val="TextRight"/>
              <w:numPr>
                <w:ilvl w:val="0"/>
                <w:numId w:val="13"/>
              </w:numPr>
            </w:pPr>
            <w:r w:rsidRPr="009D5C18">
              <w:t>Willingness to travel extensively across the construction sites</w:t>
            </w:r>
          </w:p>
          <w:p w14:paraId="5BAAF59A" w14:textId="037E49AC" w:rsidR="009D5C18" w:rsidRDefault="009D5C18" w:rsidP="005F20D0">
            <w:pPr>
              <w:pStyle w:val="TextRight"/>
              <w:numPr>
                <w:ilvl w:val="0"/>
                <w:numId w:val="13"/>
              </w:numPr>
            </w:pPr>
            <w:r w:rsidRPr="009D5C18">
              <w:t>Strong focus on quality</w:t>
            </w:r>
          </w:p>
          <w:p w14:paraId="6DA85E55" w14:textId="4868A255" w:rsidR="00A715A8" w:rsidRPr="000F5F69" w:rsidRDefault="000236FF" w:rsidP="005F20D0">
            <w:pPr>
              <w:pStyle w:val="TextRight"/>
              <w:numPr>
                <w:ilvl w:val="0"/>
                <w:numId w:val="13"/>
              </w:numPr>
            </w:pPr>
            <w:r>
              <w:t>Report writing and documentation</w:t>
            </w:r>
          </w:p>
        </w:tc>
      </w:tr>
    </w:tbl>
    <w:p w14:paraId="4014AB7A" w14:textId="77777777" w:rsidR="00A715A8" w:rsidRDefault="00A715A8">
      <w:r>
        <w:br w:type="page"/>
      </w:r>
    </w:p>
    <w:p w14:paraId="15914B7F" w14:textId="77777777" w:rsidR="00FD6C48" w:rsidRDefault="00FD6C48" w:rsidP="00FC0AF9">
      <w:pPr>
        <w:pStyle w:val="Heading2"/>
      </w:pPr>
    </w:p>
    <w:p w14:paraId="56418F4A" w14:textId="77777777" w:rsidR="00FD6C48" w:rsidRDefault="00FD6C48" w:rsidP="00FC0AF9">
      <w:pPr>
        <w:pStyle w:val="Heading2"/>
      </w:pPr>
    </w:p>
    <w:p w14:paraId="14033F65" w14:textId="77777777" w:rsidR="00FD6C48" w:rsidRDefault="00FD6C48" w:rsidP="00FC0AF9">
      <w:pPr>
        <w:pStyle w:val="Heading2"/>
      </w:pPr>
    </w:p>
    <w:p w14:paraId="36F74AC5" w14:textId="77777777" w:rsidR="00FD6C48" w:rsidRDefault="00FD6C48" w:rsidP="00FC0AF9">
      <w:pPr>
        <w:pStyle w:val="Heading2"/>
      </w:pPr>
    </w:p>
    <w:p w14:paraId="3468B8D1" w14:textId="77777777" w:rsidR="00FD6C48" w:rsidRDefault="00FD6C48" w:rsidP="00FC0AF9">
      <w:pPr>
        <w:pStyle w:val="Heading2"/>
      </w:pPr>
    </w:p>
    <w:p w14:paraId="42BFF4E1" w14:textId="77777777" w:rsidR="00FD6C48" w:rsidRDefault="00FD6C48" w:rsidP="00FC0AF9">
      <w:pPr>
        <w:pStyle w:val="Heading2"/>
      </w:pPr>
    </w:p>
    <w:p w14:paraId="129067DE" w14:textId="77777777" w:rsidR="00FD6C48" w:rsidRDefault="00FD6C48" w:rsidP="00FC0AF9">
      <w:pPr>
        <w:pStyle w:val="Heading2"/>
      </w:pPr>
    </w:p>
    <w:p w14:paraId="61F9CBE1" w14:textId="592243D0" w:rsidR="00FC0AF9" w:rsidRDefault="00FC0AF9" w:rsidP="007D0AD1">
      <w:pPr>
        <w:pStyle w:val="Heading2"/>
        <w:ind w:left="360" w:firstLine="360"/>
      </w:pPr>
      <w:r>
        <w:t xml:space="preserve">Key Role and Responsibilities: </w:t>
      </w:r>
    </w:p>
    <w:p w14:paraId="354A4D58" w14:textId="7E86019B" w:rsidR="00FC0AF9" w:rsidRDefault="00FC0AF9" w:rsidP="00FC0AF9"/>
    <w:p w14:paraId="5E4EEFAB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Timely completion of task as per Plan with zero tolerance.</w:t>
      </w:r>
    </w:p>
    <w:p w14:paraId="154D5043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Coordinating with planning and store for the material arrangement as per job requirement.</w:t>
      </w:r>
    </w:p>
    <w:p w14:paraId="520CC559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Assist Construction to lead to achieve targets.</w:t>
      </w:r>
    </w:p>
    <w:p w14:paraId="4EFBCB36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Keep in loop HSE &amp; QA/QC during executing the job.</w:t>
      </w:r>
    </w:p>
    <w:p w14:paraId="2CAFB554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Conduct daily task instruction sessions before the start of any activity.</w:t>
      </w:r>
    </w:p>
    <w:p w14:paraId="6BCC21C4" w14:textId="1774365B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 xml:space="preserve">Ensure the best quality of work </w:t>
      </w:r>
      <w:r w:rsidR="005F20D0" w:rsidRPr="00FC0AF9">
        <w:t>to</w:t>
      </w:r>
      <w:r w:rsidRPr="00FC0AF9">
        <w:t xml:space="preserve"> avoid rework. </w:t>
      </w:r>
    </w:p>
    <w:p w14:paraId="11385CA2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To ensure layout as per survey drawings.</w:t>
      </w:r>
    </w:p>
    <w:p w14:paraId="3A467337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Ensure all activities as per IFC drawings.</w:t>
      </w:r>
    </w:p>
    <w:p w14:paraId="3BBEDFF2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Help QS in the preparation of BBS.</w:t>
      </w:r>
    </w:p>
    <w:p w14:paraId="24A20E06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Ability to evaluate, selects, &amp; applies standard engineering techniques and procedures.</w:t>
      </w:r>
    </w:p>
    <w:p w14:paraId="7800BE1D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Ensure ASTM / AASHTO standards during the execution of a job with QA/QC coordination.</w:t>
      </w:r>
    </w:p>
    <w:p w14:paraId="4F8A58BE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Self-motivated, team-focused, and solution-based work approach.</w:t>
      </w:r>
    </w:p>
    <w:p w14:paraId="097B54C2" w14:textId="0B6C75F2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 xml:space="preserve">Set out, </w:t>
      </w:r>
      <w:r w:rsidR="005F20D0" w:rsidRPr="00FC0AF9">
        <w:t>level,</w:t>
      </w:r>
      <w:r w:rsidRPr="00FC0AF9">
        <w:t xml:space="preserve"> and survey the site.</w:t>
      </w:r>
    </w:p>
    <w:p w14:paraId="5B6F40E2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Check plans, drawings, and quantities for accuracy of calculations.</w:t>
      </w:r>
    </w:p>
    <w:p w14:paraId="561916F6" w14:textId="24B7336F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Ensure that all materials used, and work performed are in accordance with the specifications.</w:t>
      </w:r>
    </w:p>
    <w:p w14:paraId="1B92B4AF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Oversee the selection and requisition of materials.</w:t>
      </w:r>
    </w:p>
    <w:p w14:paraId="662A64D4" w14:textId="3060B73B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Agree with a price for materials and make cost-effective solutions and proposals for the intended project.</w:t>
      </w:r>
    </w:p>
    <w:p w14:paraId="12DF726B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Liaise with any consultants, subcontractors, supervisors, planners, quantity surveyors and the general workforce involved in the project.</w:t>
      </w:r>
    </w:p>
    <w:p w14:paraId="21353F13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Communicate with clients and their representatives (architects, engineers, and surveyors), including attending regular meetings to keep them informed of progress.</w:t>
      </w:r>
    </w:p>
    <w:p w14:paraId="12C18B54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Day-to-day management of the site, including supervising and monitoring the site labor force and the work of any subcontractors.</w:t>
      </w:r>
    </w:p>
    <w:p w14:paraId="260ADDAC" w14:textId="77777777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Oversee quality control and health and safety matters on site.</w:t>
      </w:r>
    </w:p>
    <w:p w14:paraId="09621580" w14:textId="4614E6F0" w:rsidR="00FC0AF9" w:rsidRPr="00FC0AF9" w:rsidRDefault="00FC0AF9" w:rsidP="005F20D0">
      <w:pPr>
        <w:pStyle w:val="TextRight"/>
        <w:numPr>
          <w:ilvl w:val="0"/>
          <w:numId w:val="12"/>
        </w:numPr>
      </w:pPr>
      <w:r w:rsidRPr="00FC0AF9">
        <w:t>Prepare reports as required.</w:t>
      </w:r>
    </w:p>
    <w:p w14:paraId="75F892F0" w14:textId="77777777" w:rsidR="00FC0AF9" w:rsidRPr="00FC0AF9" w:rsidRDefault="00FC0AF9" w:rsidP="00FC0AF9"/>
    <w:p w14:paraId="0A8AEA86" w14:textId="77777777" w:rsidR="00EE2BDB" w:rsidRPr="00EE2BDB" w:rsidRDefault="00EE2BDB" w:rsidP="00EE2BDB">
      <w:pPr>
        <w:tabs>
          <w:tab w:val="left" w:pos="1594"/>
        </w:tabs>
      </w:pPr>
    </w:p>
    <w:sectPr w:rsidR="00EE2BDB" w:rsidRPr="00EE2BDB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079B" w14:textId="77777777" w:rsidR="006A286B" w:rsidRDefault="006A286B" w:rsidP="00F316AD">
      <w:r>
        <w:separator/>
      </w:r>
    </w:p>
  </w:endnote>
  <w:endnote w:type="continuationSeparator" w:id="0">
    <w:p w14:paraId="6FB3869F" w14:textId="77777777" w:rsidR="006A286B" w:rsidRDefault="006A286B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4897" w14:textId="77777777" w:rsidR="006A286B" w:rsidRDefault="006A286B" w:rsidP="00F316AD">
      <w:r>
        <w:separator/>
      </w:r>
    </w:p>
  </w:footnote>
  <w:footnote w:type="continuationSeparator" w:id="0">
    <w:p w14:paraId="4BD2F7E4" w14:textId="77777777" w:rsidR="006A286B" w:rsidRDefault="006A286B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51096"/>
    <w:multiLevelType w:val="hybridMultilevel"/>
    <w:tmpl w:val="8EB09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5BCB"/>
    <w:multiLevelType w:val="multilevel"/>
    <w:tmpl w:val="93604B88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 w15:restartNumberingAfterBreak="0">
    <w:nsid w:val="20922658"/>
    <w:multiLevelType w:val="hybridMultilevel"/>
    <w:tmpl w:val="62608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01F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EA7734"/>
    <w:multiLevelType w:val="hybridMultilevel"/>
    <w:tmpl w:val="C934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162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BF4A8D"/>
    <w:multiLevelType w:val="hybridMultilevel"/>
    <w:tmpl w:val="A2041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B5041"/>
    <w:multiLevelType w:val="multilevel"/>
    <w:tmpl w:val="2B26BF1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18F752C"/>
    <w:multiLevelType w:val="hybridMultilevel"/>
    <w:tmpl w:val="E7FEA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E2F43"/>
    <w:multiLevelType w:val="hybridMultilevel"/>
    <w:tmpl w:val="6044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12090"/>
    <w:multiLevelType w:val="multilevel"/>
    <w:tmpl w:val="800A9FC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CD620A1"/>
    <w:multiLevelType w:val="hybridMultilevel"/>
    <w:tmpl w:val="D314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682916">
    <w:abstractNumId w:val="12"/>
  </w:num>
  <w:num w:numId="2" w16cid:durableId="940651266">
    <w:abstractNumId w:val="0"/>
  </w:num>
  <w:num w:numId="3" w16cid:durableId="1638216415">
    <w:abstractNumId w:val="9"/>
  </w:num>
  <w:num w:numId="4" w16cid:durableId="1907841788">
    <w:abstractNumId w:val="4"/>
  </w:num>
  <w:num w:numId="5" w16cid:durableId="294288908">
    <w:abstractNumId w:val="11"/>
  </w:num>
  <w:num w:numId="6" w16cid:durableId="1329165575">
    <w:abstractNumId w:val="7"/>
  </w:num>
  <w:num w:numId="7" w16cid:durableId="201598867">
    <w:abstractNumId w:val="8"/>
  </w:num>
  <w:num w:numId="8" w16cid:durableId="228541812">
    <w:abstractNumId w:val="5"/>
  </w:num>
  <w:num w:numId="9" w16cid:durableId="635719562">
    <w:abstractNumId w:val="2"/>
  </w:num>
  <w:num w:numId="10" w16cid:durableId="884754535">
    <w:abstractNumId w:val="6"/>
  </w:num>
  <w:num w:numId="11" w16cid:durableId="972247950">
    <w:abstractNumId w:val="3"/>
  </w:num>
  <w:num w:numId="12" w16cid:durableId="857232481">
    <w:abstractNumId w:val="1"/>
  </w:num>
  <w:num w:numId="13" w16cid:durableId="20687986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0B"/>
    <w:rsid w:val="000236FF"/>
    <w:rsid w:val="00086836"/>
    <w:rsid w:val="000E1D44"/>
    <w:rsid w:val="000E47E9"/>
    <w:rsid w:val="000F5F69"/>
    <w:rsid w:val="0015252B"/>
    <w:rsid w:val="0016696C"/>
    <w:rsid w:val="001A4DBF"/>
    <w:rsid w:val="001B744B"/>
    <w:rsid w:val="001C4A17"/>
    <w:rsid w:val="0020696E"/>
    <w:rsid w:val="00216B0A"/>
    <w:rsid w:val="002356A2"/>
    <w:rsid w:val="00271A16"/>
    <w:rsid w:val="002D12DA"/>
    <w:rsid w:val="003019B2"/>
    <w:rsid w:val="00306EAD"/>
    <w:rsid w:val="0034688D"/>
    <w:rsid w:val="003E7565"/>
    <w:rsid w:val="0040233B"/>
    <w:rsid w:val="00471FD0"/>
    <w:rsid w:val="00481994"/>
    <w:rsid w:val="00491B6E"/>
    <w:rsid w:val="004B5F10"/>
    <w:rsid w:val="004F4237"/>
    <w:rsid w:val="00511A6E"/>
    <w:rsid w:val="0057534A"/>
    <w:rsid w:val="0058323A"/>
    <w:rsid w:val="005D0A97"/>
    <w:rsid w:val="005F20D0"/>
    <w:rsid w:val="00605A5B"/>
    <w:rsid w:val="00611CD0"/>
    <w:rsid w:val="00647EE2"/>
    <w:rsid w:val="00692B82"/>
    <w:rsid w:val="006A286B"/>
    <w:rsid w:val="006C60E6"/>
    <w:rsid w:val="006E70D3"/>
    <w:rsid w:val="006F3BD3"/>
    <w:rsid w:val="007302D3"/>
    <w:rsid w:val="007B0F94"/>
    <w:rsid w:val="007B3957"/>
    <w:rsid w:val="007D0AD1"/>
    <w:rsid w:val="007E7BA4"/>
    <w:rsid w:val="00823115"/>
    <w:rsid w:val="0084513D"/>
    <w:rsid w:val="008A01CE"/>
    <w:rsid w:val="00927425"/>
    <w:rsid w:val="009D5C18"/>
    <w:rsid w:val="009D68BA"/>
    <w:rsid w:val="00A23870"/>
    <w:rsid w:val="00A40F1C"/>
    <w:rsid w:val="00A715A8"/>
    <w:rsid w:val="00A76A25"/>
    <w:rsid w:val="00A77921"/>
    <w:rsid w:val="00B471FA"/>
    <w:rsid w:val="00B575FB"/>
    <w:rsid w:val="00C1095A"/>
    <w:rsid w:val="00C36587"/>
    <w:rsid w:val="00C55D85"/>
    <w:rsid w:val="00CA2273"/>
    <w:rsid w:val="00CD50FD"/>
    <w:rsid w:val="00CD7F27"/>
    <w:rsid w:val="00D05DEF"/>
    <w:rsid w:val="00D365FA"/>
    <w:rsid w:val="00D47124"/>
    <w:rsid w:val="00D76162"/>
    <w:rsid w:val="00DC715A"/>
    <w:rsid w:val="00DD5D7B"/>
    <w:rsid w:val="00DE7CC5"/>
    <w:rsid w:val="00DF2241"/>
    <w:rsid w:val="00DF7C3B"/>
    <w:rsid w:val="00E10F01"/>
    <w:rsid w:val="00EE2BDB"/>
    <w:rsid w:val="00F012B4"/>
    <w:rsid w:val="00F316AD"/>
    <w:rsid w:val="00F4501B"/>
    <w:rsid w:val="00F7416C"/>
    <w:rsid w:val="00F96C0B"/>
    <w:rsid w:val="00FB34EE"/>
    <w:rsid w:val="00FC0AF9"/>
    <w:rsid w:val="00FD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6855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F5F69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FB34EE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FB34EE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E47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868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FB34EE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FB34EE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271A16"/>
    <w:rPr>
      <w:color w:val="4A6158" w:themeColor="accent5" w:themeShade="BF"/>
    </w:rPr>
  </w:style>
  <w:style w:type="paragraph" w:styleId="ListParagraph">
    <w:name w:val="List Paragraph"/>
    <w:basedOn w:val="Normal"/>
    <w:uiPriority w:val="34"/>
    <w:semiHidden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96C0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C0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7E9"/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086836"/>
    <w:rPr>
      <w:rFonts w:asciiTheme="majorHAnsi" w:eastAsiaTheme="majorEastAsia" w:hAnsiTheme="majorHAnsi" w:cstheme="majorBidi"/>
      <w:i/>
      <w:iCs/>
      <w:color w:val="181B2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Sattarhakro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sio\AppData\Roaming\Microsoft\Templates\Attorn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319054530846B5A32C254CB2B3A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7DBAA-7300-4228-B7D5-2DAF2BEA3F48}"/>
      </w:docPartPr>
      <w:docPartBody>
        <w:p w:rsidR="00604865" w:rsidRDefault="00450380" w:rsidP="00450380">
          <w:pPr>
            <w:pStyle w:val="9A319054530846B5A32C254CB2B3AD6F"/>
          </w:pPr>
          <w:r w:rsidRPr="004B5F10">
            <w:t>Key Skills</w:t>
          </w:r>
        </w:p>
      </w:docPartBody>
    </w:docPart>
    <w:docPart>
      <w:docPartPr>
        <w:name w:val="B4B3EB806C3A491D911BA54A6F4E8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A296D-E2DA-4F1A-B10A-37A30EF59D47}"/>
      </w:docPartPr>
      <w:docPartBody>
        <w:p w:rsidR="00604865" w:rsidRDefault="00450380" w:rsidP="00450380">
          <w:pPr>
            <w:pStyle w:val="B4B3EB806C3A491D911BA54A6F4E8EE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80"/>
    <w:rsid w:val="003F2293"/>
    <w:rsid w:val="00450380"/>
    <w:rsid w:val="00604865"/>
    <w:rsid w:val="00E6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450380"/>
    <w:rPr>
      <w:color w:val="2E74B5" w:themeColor="accent5" w:themeShade="BF"/>
    </w:rPr>
  </w:style>
  <w:style w:type="paragraph" w:customStyle="1" w:styleId="9A319054530846B5A32C254CB2B3AD6F">
    <w:name w:val="9A319054530846B5A32C254CB2B3AD6F"/>
    <w:rsid w:val="00450380"/>
  </w:style>
  <w:style w:type="paragraph" w:customStyle="1" w:styleId="B4B3EB806C3A491D911BA54A6F4E8EEC">
    <w:name w:val="B4B3EB806C3A491D911BA54A6F4E8EEC"/>
    <w:rsid w:val="00450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resume.dotx</Template>
  <TotalTime>0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2022-08-19T10:09:00Z</dcterms:created>
  <dcterms:modified xsi:type="dcterms:W3CDTF">2022-08-19T13:24:00Z</dcterms:modified>
</cp:coreProperties>
</file>